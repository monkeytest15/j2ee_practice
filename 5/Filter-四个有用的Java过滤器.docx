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cs="Times New Roman"/>
        </w:rPr>
      </w:pPr>
      <w:r w:rsidR="00C20E99">
        <w:rPr>
          <w:rFonts w:cs="宋体" w:hint="eastAsia"/>
        </w:rPr>
        <w:t>四个有用的</w:t>
      </w:r>
      <w:r w:rsidR="00C20E99">
        <w:t>Java</w:t>
      </w:r>
      <w:r w:rsidR="00C20E99">
        <w:rPr>
          <w:rFonts w:cs="宋体" w:hint="eastAsia"/>
        </w:rPr>
        <w:t>过滤器</w:t>
      </w:r>
    </w:p>
    <w:p>
      <w:pPr>
        <w:rPr>
          <w:rFonts w:cs="Times New Roman"/>
        </w:rPr>
      </w:pPr>
      <w:r w:rsidR="00C20E99">
        <w:t xml:space="preserve">java </w:t>
      </w:r>
      <w:r w:rsidR="00C20E99">
        <w:rPr>
          <w:rFonts w:cs="宋体" w:hint="eastAsia"/>
        </w:rPr>
        <w:t>代码</w:t>
      </w:r>
    </w:p>
    <w:p>
      <w:pPr>
        <w:pStyle w:val="Heading2"/>
      </w:pPr>
      <w:r w:rsidR="00C20E99">
        <w:rPr>
          <w:rFonts w:cs="宋体" w:hint="eastAsia"/>
        </w:rPr>
        <w:t>一、使浏览器不缓存页面的过滤器</w:t>
      </w:r>
      <w:r w:rsidR="00C20E99"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com.sist;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javax.servlet.*;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javax.servlet.http.HttpServletResponse;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3F5FBF"/>
          <w:kern w:val="0"/>
          <w:sz w:val="16"/>
          <w:szCs w:val="16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C42403">
        <w:rPr>
          <w:rFonts w:ascii="Courier New" w:hAnsi="Courier New" w:cs="Courier New"/>
          <w:color w:val="3F5FBF"/>
          <w:kern w:val="0"/>
          <w:sz w:val="16"/>
          <w:szCs w:val="16"/>
        </w:rPr>
        <w:t>*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C42403">
        <w:rPr>
          <w:rFonts w:ascii="Courier New" w:hAnsi="Courier New" w:cs="宋体" w:hint="eastAsia"/>
          <w:color w:val="3F5FBF"/>
          <w:kern w:val="0"/>
          <w:sz w:val="16"/>
          <w:szCs w:val="16"/>
        </w:rPr>
        <w:t>用于的使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C42403">
        <w:rPr>
          <w:rFonts w:ascii="Courier New" w:hAnsi="Courier New" w:cs="Courier New"/>
          <w:color w:val="3F5FBF"/>
          <w:kern w:val="0"/>
          <w:sz w:val="16"/>
          <w:szCs w:val="16"/>
        </w:rPr>
        <w:t>Browser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C42403">
        <w:rPr>
          <w:rFonts w:ascii="Courier New" w:hAnsi="Courier New" w:cs="宋体" w:hint="eastAsia"/>
          <w:color w:val="3F5FBF"/>
          <w:kern w:val="0"/>
          <w:sz w:val="16"/>
          <w:szCs w:val="16"/>
        </w:rPr>
        <w:t>不缓存页面的过滤器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C42403">
        <w:rPr>
          <w:rFonts w:ascii="Courier New" w:hAnsi="Courier New" w:cs="Courier New"/>
          <w:color w:val="3F5FBF"/>
          <w:kern w:val="0"/>
          <w:sz w:val="16"/>
          <w:szCs w:val="16"/>
        </w:rPr>
        <w:t>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ForceNoCacheFilter </w:t>
      </w: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implements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Filter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doFilter(ServletRequest request, ServletResponse response,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FilterChain filterChain) </w:t>
      </w:r>
      <w:r w:rsidR="00C20E99" w:rsidRPr="00C4240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IOException, ServletException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  <w:t>((HttpServletResponse) response).setHeader(</w:t>
      </w:r>
      <w:r w:rsidR="00C20E99" w:rsidRPr="00C42403">
        <w:rPr>
          <w:rFonts w:ascii="Courier New" w:hAnsi="Courier New" w:cs="Courier New"/>
          <w:color w:val="2A00FF"/>
          <w:kern w:val="0"/>
          <w:sz w:val="16"/>
          <w:szCs w:val="16"/>
        </w:rPr>
        <w:t>"Cache-Control"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="00C20E99" w:rsidRPr="00C42403">
        <w:rPr>
          <w:rFonts w:ascii="Courier New" w:hAnsi="Courier New" w:cs="Courier New"/>
          <w:color w:val="2A00FF"/>
          <w:kern w:val="0"/>
          <w:sz w:val="16"/>
          <w:szCs w:val="16"/>
        </w:rPr>
        <w:t>"no-cache"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  <w:t>((HttpServletResponse) response).setHeader(</w:t>
      </w:r>
      <w:r w:rsidR="00C20E99" w:rsidRPr="00C42403">
        <w:rPr>
          <w:rFonts w:ascii="Courier New" w:hAnsi="Courier New" w:cs="Courier New"/>
          <w:color w:val="2A00FF"/>
          <w:kern w:val="0"/>
          <w:sz w:val="16"/>
          <w:szCs w:val="16"/>
        </w:rPr>
        <w:t>"Pragma"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="00C20E99" w:rsidRPr="00C42403">
        <w:rPr>
          <w:rFonts w:ascii="Courier New" w:hAnsi="Courier New" w:cs="Courier New"/>
          <w:color w:val="2A00FF"/>
          <w:kern w:val="0"/>
          <w:sz w:val="16"/>
          <w:szCs w:val="16"/>
        </w:rPr>
        <w:t>"no-cache"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  <w:t>((HttpServletResponse) response).setDateHeader(</w:t>
      </w:r>
      <w:r w:rsidR="00C20E99" w:rsidRPr="00C42403">
        <w:rPr>
          <w:rFonts w:ascii="Courier New" w:hAnsi="Courier New" w:cs="Courier New"/>
          <w:color w:val="2A00FF"/>
          <w:kern w:val="0"/>
          <w:sz w:val="16"/>
          <w:szCs w:val="16"/>
        </w:rPr>
        <w:t>"Expires"</w:t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>, -1);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  <w:t>filterChain.doFilter(request, response);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C42403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>
      <w:pPr>
        <w:pStyle w:val="Heading2"/>
        <w:rPr>
          <w:rFonts w:cs="Times New Roman"/>
        </w:rPr>
      </w:pPr>
      <w:r w:rsidR="00C20E99">
        <w:rPr>
          <w:rFonts w:cs="宋体" w:hint="eastAsia"/>
        </w:rPr>
        <w:t>二、检测用户是否登陆的过滤器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com.sist;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javax.servlet.*;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javax.servlet.http.HttpServletRequest;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javax.servlet.http.HttpServletResponse;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javax.servlet.http.HttpSession;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java.util.List;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java.util.ArrayList;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java.util.StringTokenizer;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*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用于检测用户是否登陆的过滤器，如果未登录，则重定向到指的登录页面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*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配置参数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checkSessionKey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需检查的在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Session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中保存的关键字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*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redirectURL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如果用户未登录，则重定向到指定的页面，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URL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不包括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ContextPath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*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notCheckURLList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不做检查的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URL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列表，以分号分开，并且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URL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宋体" w:hint="eastAsia"/>
          <w:color w:val="3F5FBF"/>
          <w:kern w:val="0"/>
          <w:sz w:val="16"/>
          <w:szCs w:val="16"/>
        </w:rPr>
        <w:t>中不包括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ContextPath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3F5FBF"/>
          <w:kern w:val="0"/>
          <w:sz w:val="16"/>
          <w:szCs w:val="16"/>
        </w:rPr>
        <w:t>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CheckLoginFilter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implements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Filter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redirectURL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List </w:t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notCheckURLList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ArrayList();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  <w:highlight w:val="lightGray"/>
        </w:rPr>
        <w:t>sessionKey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doFilter(ServletRequest servletRequest,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ServletResponse servletResponse, FilterChain filterChain)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IOException, ServletException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HttpServletRequest request = (HttpServletRequest) servletRequest;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HttpServletResponse response = (HttpServletResponse) servletResponse;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HttpSession session = request.getSession();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  <w:highlight w:val="lightGray"/>
        </w:rPr>
        <w:t>sessionKey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filterChain.doFilter(request, response);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((!checkRequestURIIntNotFilterList(request))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&amp;&amp;session.getAttribute(</w:t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  <w:highlight w:val="lightGray"/>
        </w:rPr>
        <w:t>sessionKey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==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response.sendRedirect(request.getContextPath() + </w:t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redirectURL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filterChain.doFilter(servletRequest, servletResponse);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destroy()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notCheckURLList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.clear();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boolean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checkRequestURIIntNotFilterList(HttpServletRequest request)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String uri = request.getServletPath()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+ (request.getPathInfo() ==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? </w:t>
      </w:r>
      <w:r w:rsidR="00C20E99" w:rsidRPr="008E34E0">
        <w:rPr>
          <w:rFonts w:ascii="Courier New" w:hAnsi="Courier New" w:cs="Courier New"/>
          <w:color w:val="2A00FF"/>
          <w:kern w:val="0"/>
          <w:sz w:val="16"/>
          <w:szCs w:val="16"/>
        </w:rPr>
        <w:t>""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: request.getPathInfo());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notCheckURLList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.contains(uri);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init(FilterConfig filterConfig)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ServletException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redirectURL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filterConfig.getInitParameter(</w:t>
      </w:r>
      <w:r w:rsidR="00C20E99" w:rsidRPr="008E34E0">
        <w:rPr>
          <w:rFonts w:ascii="Courier New" w:hAnsi="Courier New" w:cs="Courier New"/>
          <w:color w:val="2A00FF"/>
          <w:kern w:val="0"/>
          <w:sz w:val="16"/>
          <w:szCs w:val="16"/>
        </w:rPr>
        <w:t>"redirectURL"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  <w:highlight w:val="lightGray"/>
        </w:rPr>
        <w:t>sessionKey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filterConfig.getInitParameter(</w:t>
      </w:r>
      <w:r w:rsidR="00C20E99" w:rsidRPr="008E34E0">
        <w:rPr>
          <w:rFonts w:ascii="Courier New" w:hAnsi="Courier New" w:cs="Courier New"/>
          <w:color w:val="2A00FF"/>
          <w:kern w:val="0"/>
          <w:sz w:val="16"/>
          <w:szCs w:val="16"/>
        </w:rPr>
        <w:t>"checkSessionKey"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String notCheckURLListStr = filterConfig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.getInitParameter(</w:t>
      </w:r>
      <w:r w:rsidR="00C20E99" w:rsidRPr="008E34E0">
        <w:rPr>
          <w:rFonts w:ascii="Courier New" w:hAnsi="Courier New" w:cs="Courier New"/>
          <w:color w:val="2A00FF"/>
          <w:kern w:val="0"/>
          <w:sz w:val="16"/>
          <w:szCs w:val="16"/>
        </w:rPr>
        <w:t>"notCheckURLList"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(notCheckURLListStr !=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StringTokenizer st = </w:t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StringTokenizer(notCheckURLListStr, </w:t>
      </w:r>
      <w:r w:rsidR="00C20E99" w:rsidRPr="008E34E0">
        <w:rPr>
          <w:rFonts w:ascii="Courier New" w:hAnsi="Courier New" w:cs="Courier New"/>
          <w:color w:val="2A00FF"/>
          <w:kern w:val="0"/>
          <w:sz w:val="16"/>
          <w:szCs w:val="16"/>
        </w:rPr>
        <w:t>";"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notCheckURLList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.clear();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(st.hasMoreTokens())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C0"/>
          <w:kern w:val="0"/>
          <w:sz w:val="16"/>
          <w:szCs w:val="16"/>
        </w:rPr>
        <w:t>notCheckURLList</w:t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.add(st.nextToken());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8E34E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>
      <w:pPr>
        <w:pStyle w:val="Heading2"/>
      </w:pPr>
      <w:r w:rsidR="00C20E99">
        <w:rPr>
          <w:rFonts w:cs="宋体" w:hint="eastAsia"/>
        </w:rPr>
        <w:t>三、字符编码的过滤器</w:t>
      </w:r>
      <w:r w:rsidR="00C20E99"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com.sist;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bookmarkStart w:id="0" w:name="OLE_LINK1"/>
      <w:bookmarkStart w:id="1" w:name="OLE_LINK2"/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javax.servlet.*;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*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宋体" w:hint="eastAsia"/>
          <w:color w:val="3F5FBF"/>
          <w:kern w:val="0"/>
          <w:sz w:val="16"/>
          <w:szCs w:val="16"/>
        </w:rPr>
        <w:t>用于设置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HTTP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宋体" w:hint="eastAsia"/>
          <w:color w:val="3F5FBF"/>
          <w:kern w:val="0"/>
          <w:sz w:val="16"/>
          <w:szCs w:val="16"/>
        </w:rPr>
        <w:t>请求字符编码的过滤器，通过过滤器参数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encoding</w:t>
      </w:r>
      <w:r w:rsidR="00C20E99" w:rsidRPr="00514E7E">
        <w:rPr>
          <w:rFonts w:ascii="Courier New" w:hAnsi="Courier New" w:cs="宋体" w:hint="eastAsia"/>
          <w:color w:val="3F5FBF"/>
          <w:kern w:val="0"/>
          <w:sz w:val="16"/>
          <w:szCs w:val="16"/>
        </w:rPr>
        <w:t>指明使用何种字符编码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*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宋体" w:hint="eastAsia"/>
          <w:color w:val="3F5FBF"/>
          <w:kern w:val="0"/>
          <w:sz w:val="16"/>
          <w:szCs w:val="16"/>
        </w:rPr>
        <w:t>用于处理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Html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Form</w:t>
      </w:r>
      <w:r w:rsidR="00C20E99" w:rsidRPr="00514E7E">
        <w:rPr>
          <w:rFonts w:ascii="Courier New" w:hAnsi="Courier New" w:cs="宋体" w:hint="eastAsia"/>
          <w:color w:val="3F5FBF"/>
          <w:kern w:val="0"/>
          <w:sz w:val="16"/>
          <w:szCs w:val="16"/>
        </w:rPr>
        <w:t>请求参数的中文问题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color w:val="3F5FBF"/>
          <w:kern w:val="0"/>
          <w:sz w:val="16"/>
          <w:szCs w:val="16"/>
        </w:rPr>
        <w:t>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CharacterEncodingFilter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implements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Filter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protected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r w:rsidR="00C20E99" w:rsidRPr="00514E7E">
        <w:rPr>
          <w:rFonts w:ascii="Courier New" w:hAnsi="Courier New" w:cs="Courier New"/>
          <w:color w:val="0000C0"/>
          <w:kern w:val="0"/>
          <w:sz w:val="16"/>
          <w:szCs w:val="16"/>
        </w:rPr>
        <w:t>encoding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="00C20E99" w:rsidRPr="00514E7E">
        <w:rPr>
          <w:rFonts w:ascii="Courier New" w:hAnsi="Courier New" w:cs="Courier New"/>
          <w:color w:val="2A00FF"/>
          <w:kern w:val="0"/>
          <w:sz w:val="16"/>
          <w:szCs w:val="16"/>
        </w:rPr>
        <w:t>""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doFilter(ServletRequest servletRequest,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  <w:t>ServletResponse servletResponse, FilterChain filterChain)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IOException, ServletException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r w:rsidR="00C20E99" w:rsidRPr="00514E7E">
        <w:rPr>
          <w:rFonts w:ascii="Courier New" w:hAnsi="Courier New" w:cs="Courier New"/>
          <w:color w:val="0000C0"/>
          <w:kern w:val="0"/>
          <w:sz w:val="16"/>
          <w:szCs w:val="16"/>
        </w:rPr>
        <w:t>encoding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!=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  <w:t>servletRequest.setCharacterEncoding(</w:t>
      </w:r>
      <w:r w:rsidR="00C20E99" w:rsidRPr="00514E7E">
        <w:rPr>
          <w:rFonts w:ascii="Courier New" w:hAnsi="Courier New" w:cs="Courier New"/>
          <w:color w:val="0000C0"/>
          <w:kern w:val="0"/>
          <w:sz w:val="16"/>
          <w:szCs w:val="16"/>
        </w:rPr>
        <w:t>encoding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  <w:t>filterChain.doFilter(servletRequest, servletResponse);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destroy()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C0"/>
          <w:kern w:val="0"/>
          <w:sz w:val="16"/>
          <w:szCs w:val="16"/>
        </w:rPr>
        <w:t>encoding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init(FilterConfig filterConfig) </w:t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ServletException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C20E99" w:rsidRPr="00514E7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="00C20E99" w:rsidRPr="00514E7E">
        <w:rPr>
          <w:rFonts w:ascii="Courier New" w:hAnsi="Courier New" w:cs="Courier New"/>
          <w:color w:val="0000C0"/>
          <w:kern w:val="0"/>
          <w:sz w:val="16"/>
          <w:szCs w:val="16"/>
        </w:rPr>
        <w:t>encoding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filterConfig.getInitParameter(</w:t>
      </w:r>
      <w:r w:rsidR="00C20E99" w:rsidRPr="00514E7E">
        <w:rPr>
          <w:rFonts w:ascii="Courier New" w:hAnsi="Courier New" w:cs="Courier New"/>
          <w:color w:val="2A00FF"/>
          <w:kern w:val="0"/>
          <w:sz w:val="16"/>
          <w:szCs w:val="16"/>
        </w:rPr>
        <w:t>"encoding"</w:t>
      </w: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="00C20E99" w:rsidRPr="00514E7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bookmarkEnd w:id="0"/>
    <w:bookmarkEnd w:id="1"/>
    <w:p>
      <w:r w:rsidR="00C20E99">
        <w:rPr>
          <w:rFonts w:cs="宋体" w:hint="eastAsia"/>
        </w:rPr>
        <w:t>四、资源保护过滤器</w:t>
      </w:r>
      <w:r w:rsidR="00C20E99">
        <w:t xml:space="preserve">    </w:t>
      </w:r>
    </w:p>
    <w:p>
      <w:r w:rsidR="00C20E99">
        <w:t xml:space="preserve">   </w:t>
      </w:r>
    </w:p>
    <w:p>
      <w:r w:rsidR="00C20E99">
        <w:t xml:space="preserve">   </w:t>
      </w:r>
    </w:p>
    <w:p>
      <w:r w:rsidR="00C20E99">
        <w:t xml:space="preserve">package catalog.view.util;    </w:t>
      </w:r>
    </w:p>
    <w:p>
      <w:r w:rsidR="00C20E99">
        <w:t xml:space="preserve">   </w:t>
      </w:r>
    </w:p>
    <w:p>
      <w:r w:rsidR="00C20E99">
        <w:t xml:space="preserve">import javax.servlet.Filter;    </w:t>
      </w:r>
    </w:p>
    <w:p>
      <w:r w:rsidR="00C20E99">
        <w:t xml:space="preserve">import javax.servlet.FilterConfig;    </w:t>
      </w:r>
    </w:p>
    <w:p>
      <w:r w:rsidR="00C20E99">
        <w:t xml:space="preserve">import javax.servlet.ServletRequest;    </w:t>
      </w:r>
    </w:p>
    <w:p>
      <w:r w:rsidR="00C20E99">
        <w:t xml:space="preserve">import javax.servlet.ServletResponse;    </w:t>
      </w:r>
    </w:p>
    <w:p>
      <w:r w:rsidR="00C20E99">
        <w:t xml:space="preserve">import javax.servlet.FilterChain;    </w:t>
      </w:r>
    </w:p>
    <w:p>
      <w:r w:rsidR="00C20E99">
        <w:t xml:space="preserve">import javax.servlet.ServletException;    </w:t>
      </w:r>
    </w:p>
    <w:p>
      <w:r w:rsidR="00C20E99">
        <w:t xml:space="preserve">import javax.servlet.http.HttpServletRequest;    </w:t>
      </w:r>
    </w:p>
    <w:p>
      <w:r w:rsidR="00C20E99">
        <w:t xml:space="preserve">import java.io.IOException;    </w:t>
      </w:r>
    </w:p>
    <w:p>
      <w:r w:rsidR="00C20E99">
        <w:t xml:space="preserve">import java.util.Iterator;    </w:t>
      </w:r>
    </w:p>
    <w:p>
      <w:r w:rsidR="00C20E99">
        <w:t xml:space="preserve">import java.util.Set;    </w:t>
      </w:r>
    </w:p>
    <w:p>
      <w:r w:rsidR="00C20E99">
        <w:t xml:space="preserve">import java.util.HashSet;    </w:t>
      </w:r>
    </w:p>
    <w:p>
      <w:r w:rsidR="00C20E99">
        <w:t xml:space="preserve">//    </w:t>
      </w:r>
    </w:p>
    <w:p>
      <w:r w:rsidR="00C20E99">
        <w:t xml:space="preserve">import org.apache.commons.logging.Log;    </w:t>
      </w:r>
    </w:p>
    <w:p>
      <w:r w:rsidR="00C20E99">
        <w:t xml:space="preserve">import org.apache.commons.logging.LogFactory;    </w:t>
      </w:r>
    </w:p>
    <w:p>
      <w:r w:rsidR="00C20E99">
        <w:t xml:space="preserve">   </w:t>
      </w:r>
    </w:p>
    <w:p>
      <w:r w:rsidR="00C20E99">
        <w:t xml:space="preserve">/**   </w:t>
      </w:r>
    </w:p>
    <w:p>
      <w:r w:rsidR="00C20E99">
        <w:t xml:space="preserve">* This Filter class handle the security of the application.   </w:t>
      </w:r>
    </w:p>
    <w:p>
      <w:r w:rsidR="00C20E99">
        <w:t xml:space="preserve">*    </w:t>
      </w:r>
    </w:p>
    <w:p>
      <w:r w:rsidR="00C20E99">
        <w:t xml:space="preserve">* It should be configured inside the web.xml.   </w:t>
      </w:r>
    </w:p>
    <w:p>
      <w:r w:rsidR="00C20E99">
        <w:t xml:space="preserve">*    </w:t>
      </w:r>
    </w:p>
    <w:p>
      <w:r w:rsidR="00C20E99">
        <w:t xml:space="preserve">* @author Derek Y. Shen   </w:t>
      </w:r>
    </w:p>
    <w:p>
      <w:r w:rsidR="00C20E99">
        <w:t xml:space="preserve">*/   </w:t>
      </w:r>
    </w:p>
    <w:p>
      <w:r w:rsidR="00C20E99">
        <w:t xml:space="preserve">public class SecurityFilter implements Filter {    </w:t>
      </w:r>
    </w:p>
    <w:p>
      <w:r w:rsidR="00C20E99">
        <w:t xml:space="preserve">//the login page uri    </w:t>
      </w:r>
    </w:p>
    <w:p>
      <w:r w:rsidR="00C20E99">
        <w:t xml:space="preserve">private static final String LOGIN_PAGE_URI = "login.jsf";    </w:t>
      </w:r>
    </w:p>
    <w:p>
      <w:r w:rsidR="00C20E99">
        <w:t xml:space="preserve">     </w:t>
      </w:r>
    </w:p>
    <w:p>
      <w:r w:rsidR="00C20E99">
        <w:t xml:space="preserve">//the logger object    </w:t>
      </w:r>
    </w:p>
    <w:p>
      <w:r w:rsidR="00C20E99">
        <w:t xml:space="preserve">private Log logger = LogFactory.getLog(this.getClass());    </w:t>
      </w:r>
    </w:p>
    <w:p>
      <w:r w:rsidR="00C20E99">
        <w:t xml:space="preserve">     </w:t>
      </w:r>
    </w:p>
    <w:p>
      <w:r w:rsidR="00C20E99">
        <w:t xml:space="preserve">//a set of restricted resources    </w:t>
      </w:r>
    </w:p>
    <w:p>
      <w:r w:rsidR="00C20E99">
        <w:t xml:space="preserve">private Set restrictedResources;    </w:t>
      </w:r>
    </w:p>
    <w:p>
      <w:r w:rsidR="00C20E99">
        <w:t xml:space="preserve">     </w:t>
      </w:r>
    </w:p>
    <w:p>
      <w:r w:rsidR="00C20E99">
        <w:t xml:space="preserve">/**   </w:t>
      </w:r>
    </w:p>
    <w:p>
      <w:r w:rsidR="00C20E99">
        <w:t xml:space="preserve">   * Initializes the Filter.   </w:t>
      </w:r>
    </w:p>
    <w:p>
      <w:r w:rsidR="00C20E99">
        <w:t xml:space="preserve">   */   </w:t>
      </w:r>
    </w:p>
    <w:p>
      <w:r w:rsidR="00C20E99">
        <w:t xml:space="preserve">public void init(FilterConfig filterConfig) throws ServletException {    </w:t>
      </w:r>
    </w:p>
    <w:p>
      <w:r w:rsidR="00C20E99">
        <w:t xml:space="preserve">   this.restrictedResources = new HashSet();    </w:t>
      </w:r>
    </w:p>
    <w:p>
      <w:r w:rsidR="00C20E99">
        <w:t xml:space="preserve">   this.restrictedResources.add("/createProduct.jsf");    </w:t>
      </w:r>
    </w:p>
    <w:p>
      <w:r w:rsidR="00C20E99">
        <w:t xml:space="preserve">   this.restrictedResources.add("/editProduct.jsf");    </w:t>
      </w:r>
    </w:p>
    <w:p>
      <w:r w:rsidR="00C20E99">
        <w:t xml:space="preserve">   this.restrictedResources.add("/productList.jsf");    </w:t>
      </w:r>
    </w:p>
    <w:p>
      <w:r w:rsidR="00C20E99">
        <w:t xml:space="preserve">}    </w:t>
      </w:r>
    </w:p>
    <w:p>
      <w:r w:rsidR="00C20E99">
        <w:t xml:space="preserve">     </w:t>
      </w:r>
    </w:p>
    <w:p>
      <w:r w:rsidR="00C20E99">
        <w:t xml:space="preserve">/**   </w:t>
      </w:r>
    </w:p>
    <w:p>
      <w:r w:rsidR="00C20E99">
        <w:t xml:space="preserve">   * Standard doFilter object.   </w:t>
      </w:r>
    </w:p>
    <w:p>
      <w:r w:rsidR="00C20E99">
        <w:t xml:space="preserve">   */   </w:t>
      </w:r>
    </w:p>
    <w:p>
      <w:r w:rsidR="00C20E99">
        <w:t xml:space="preserve">public void doFilter(ServletRequest req, ServletResponse res, FilterChain chain)    </w:t>
      </w:r>
    </w:p>
    <w:p>
      <w:r w:rsidR="00C20E99">
        <w:t xml:space="preserve">    throws IOException, ServletException {    </w:t>
      </w:r>
    </w:p>
    <w:p>
      <w:r w:rsidR="00C20E99">
        <w:t xml:space="preserve">   this.logger.debug("doFilter");    </w:t>
      </w:r>
    </w:p>
    <w:p>
      <w:r w:rsidR="00C20E99">
        <w:t xml:space="preserve">      </w:t>
      </w:r>
    </w:p>
    <w:p>
      <w:r w:rsidR="00C20E99">
        <w:t xml:space="preserve">   String contextPath = ((HttpServletRequest)req).getContextPath();    </w:t>
      </w:r>
    </w:p>
    <w:p>
      <w:r w:rsidR="00C20E99">
        <w:t xml:space="preserve">   String requestUri = ((HttpServletRequest)req).getRequestURI();    </w:t>
      </w:r>
    </w:p>
    <w:p>
      <w:r w:rsidR="00C20E99">
        <w:t xml:space="preserve">      </w:t>
      </w:r>
    </w:p>
    <w:p>
      <w:r w:rsidR="00C20E99">
        <w:t xml:space="preserve">   this.logger.debug("contextPath = " + contextPath);    </w:t>
      </w:r>
    </w:p>
    <w:p>
      <w:r w:rsidR="00C20E99">
        <w:t xml:space="preserve">   this.logger.debug("requestUri = " + requestUri);    </w:t>
      </w:r>
    </w:p>
    <w:p>
      <w:r w:rsidR="00C20E99">
        <w:t xml:space="preserve">      </w:t>
      </w:r>
    </w:p>
    <w:p>
      <w:r w:rsidR="00C20E99">
        <w:t xml:space="preserve">   if (this.contains(requestUri, contextPath) &amp;&amp; !this.authorize((HttpServletRequest)req)) {    </w:t>
      </w:r>
    </w:p>
    <w:p>
      <w:r w:rsidR="00C20E99">
        <w:t xml:space="preserve">    this.logger.debug("authorization failed");    </w:t>
      </w:r>
    </w:p>
    <w:p>
      <w:r w:rsidR="00C20E99">
        <w:t xml:space="preserve">    ((HttpServletRequest)req).getRequestDispatcher(LOGIN_PAGE_URI).forward(req, res);    </w:t>
      </w:r>
    </w:p>
    <w:p>
      <w:r w:rsidR="00C20E99">
        <w:t xml:space="preserve">   }    </w:t>
      </w:r>
    </w:p>
    <w:p>
      <w:r w:rsidR="00C20E99">
        <w:t xml:space="preserve">   else {    </w:t>
      </w:r>
    </w:p>
    <w:p>
      <w:r w:rsidR="00C20E99">
        <w:t xml:space="preserve">    this.logger.debug("authorization succeeded");    </w:t>
      </w:r>
    </w:p>
    <w:p>
      <w:r w:rsidR="00C20E99">
        <w:t xml:space="preserve">    chain.doFilter(req, res);    </w:t>
      </w:r>
    </w:p>
    <w:p>
      <w:r w:rsidR="00C20E99">
        <w:t xml:space="preserve">   }    </w:t>
      </w:r>
    </w:p>
    <w:p>
      <w:r w:rsidR="00C20E99">
        <w:t xml:space="preserve">}    </w:t>
      </w:r>
    </w:p>
    <w:p>
      <w:r w:rsidR="00C20E99">
        <w:t xml:space="preserve">     </w:t>
      </w:r>
    </w:p>
    <w:p>
      <w:r w:rsidR="00C20E99">
        <w:t xml:space="preserve">public void destroy() {}     </w:t>
      </w:r>
    </w:p>
    <w:p>
      <w:r w:rsidR="00C20E99">
        <w:t xml:space="preserve">     </w:t>
      </w:r>
    </w:p>
    <w:p>
      <w:r w:rsidR="00C20E99">
        <w:t xml:space="preserve">private boolean contains(String value, String contextPath) {    </w:t>
      </w:r>
    </w:p>
    <w:p>
      <w:r w:rsidR="00C20E99">
        <w:t xml:space="preserve">   Iterator ite = this.restrictedResources.iterator();    </w:t>
      </w:r>
    </w:p>
    <w:p>
      <w:r w:rsidR="00C20E99">
        <w:t xml:space="preserve">      </w:t>
      </w:r>
    </w:p>
    <w:p>
      <w:r w:rsidR="00C20E99">
        <w:t xml:space="preserve">   while (ite.hasNext()) {    </w:t>
      </w:r>
    </w:p>
    <w:p>
      <w:r w:rsidR="00C20E99">
        <w:t xml:space="preserve">    String restrictedResource = (String)ite.next();    </w:t>
      </w:r>
    </w:p>
    <w:p>
      <w:r w:rsidR="00C20E99">
        <w:t xml:space="preserve">       </w:t>
      </w:r>
    </w:p>
    <w:p>
      <w:r w:rsidR="00C20E99">
        <w:t xml:space="preserve">    if ((contextPath + restrictedResource).equalsIgnoreCase(value)) {    </w:t>
      </w:r>
    </w:p>
    <w:p>
      <w:r w:rsidR="00C20E99">
        <w:t xml:space="preserve">     return true;    </w:t>
      </w:r>
    </w:p>
    <w:p>
      <w:r w:rsidR="00C20E99">
        <w:t xml:space="preserve">    }    </w:t>
      </w:r>
    </w:p>
    <w:p>
      <w:r w:rsidR="00C20E99">
        <w:t xml:space="preserve">   }    </w:t>
      </w:r>
    </w:p>
    <w:p>
      <w:r w:rsidR="00C20E99">
        <w:t xml:space="preserve">      </w:t>
      </w:r>
    </w:p>
    <w:p>
      <w:r w:rsidR="00C20E99">
        <w:t xml:space="preserve">   return false;    </w:t>
      </w:r>
    </w:p>
    <w:p>
      <w:r w:rsidR="00C20E99">
        <w:t xml:space="preserve">}    </w:t>
      </w:r>
    </w:p>
    <w:p>
      <w:r w:rsidR="00C20E99">
        <w:t xml:space="preserve">     </w:t>
      </w:r>
    </w:p>
    <w:p>
      <w:r w:rsidR="00C20E99">
        <w:t xml:space="preserve">private boolean authorize(HttpServletRequest req) {    </w:t>
      </w:r>
    </w:p>
    <w:p>
      <w:r w:rsidR="00C20E99">
        <w:t xml:space="preserve">   </w:t>
      </w:r>
    </w:p>
    <w:p>
      <w:r w:rsidR="00C20E99">
        <w:t xml:space="preserve">               //</w:t>
      </w:r>
      <w:r w:rsidR="00C20E99">
        <w:rPr>
          <w:rFonts w:cs="宋体" w:hint="eastAsia"/>
        </w:rPr>
        <w:t>处理用户登录</w:t>
      </w:r>
      <w:r w:rsidR="00C20E99">
        <w:t xml:space="preserve">    </w:t>
      </w:r>
    </w:p>
    <w:p>
      <w:r w:rsidR="00C20E99">
        <w:t xml:space="preserve">        /* UserBean user = (UserBean)req.getSession().getAttribute(BeanNames.USER_BEAN);   </w:t>
      </w:r>
    </w:p>
    <w:p>
      <w:r w:rsidR="00C20E99">
        <w:t xml:space="preserve">     </w:t>
      </w:r>
    </w:p>
    <w:p>
      <w:r w:rsidR="00C20E99">
        <w:t xml:space="preserve">   if (user != null &amp;&amp; user.getLoggedIn()) {   </w:t>
      </w:r>
    </w:p>
    <w:p>
      <w:r w:rsidR="00C20E99">
        <w:t xml:space="preserve">    //user logged in   </w:t>
      </w:r>
    </w:p>
    <w:p>
      <w:r w:rsidR="00C20E99">
        <w:t xml:space="preserve">    return true;   </w:t>
      </w:r>
    </w:p>
    <w:p>
      <w:r w:rsidR="00C20E99">
        <w:t xml:space="preserve">   }   </w:t>
      </w:r>
    </w:p>
    <w:p>
      <w:r w:rsidR="00C20E99">
        <w:t xml:space="preserve">   else {   </w:t>
      </w:r>
    </w:p>
    <w:p>
      <w:r w:rsidR="00C20E99">
        <w:t xml:space="preserve">    return false;   </w:t>
      </w:r>
    </w:p>
    <w:p>
      <w:r w:rsidR="00C20E99">
        <w:t xml:space="preserve">   }*/   </w:t>
      </w:r>
    </w:p>
    <w:p>
      <w:r w:rsidR="00C20E99">
        <w:t xml:space="preserve">}    </w:t>
      </w:r>
    </w:p>
    <w:p>
      <w:pPr>
        <w:pBdr>
          <w:bottom w:val="double" w:sz="6" w:space="1" w:color="auto"/>
        </w:pBdr>
      </w:pPr>
      <w:r w:rsidR="00C20E99">
        <w:rPr>
          <w:rFonts w:cs="Times New Roman"/>
        </w:rPr>
        <w:t>}</w:t>
      </w:r>
      <w:r w:rsidR="00C20E99">
        <w:t xml:space="preserve">    </w:t>
      </w:r>
    </w:p>
    <w:p>
      <w:r w:rsidR="00C20E99">
        <w:t>Servlet</w:t>
      </w:r>
      <w:r w:rsidR="00C20E99">
        <w:rPr>
          <w:rFonts w:cs="宋体" w:hint="eastAsia"/>
        </w:rPr>
        <w:t>过滤器大全</w:t>
      </w:r>
      <w:r w:rsidR="00C20E99">
        <w:t xml:space="preserve"> </w:t>
      </w:r>
    </w:p>
    <w:p>
      <w:r w:rsidR="00C20E99">
        <w:rPr>
          <w:rFonts w:cs="宋体" w:hint="eastAsia"/>
        </w:rPr>
        <w:t>四、资源保护过滤器</w:t>
      </w:r>
      <w:r w:rsidR="00C20E99">
        <w:t xml:space="preserve"> </w:t>
      </w:r>
    </w:p>
    <w:p>
      <w:r w:rsidR="00C20E99">
        <w:t xml:space="preserve">package catalog.view.util; </w:t>
      </w:r>
    </w:p>
    <w:p/>
    <w:p>
      <w:r w:rsidR="00C20E99">
        <w:t xml:space="preserve">import javax.servlet.Filter; </w:t>
      </w:r>
    </w:p>
    <w:p>
      <w:r w:rsidR="00C20E99">
        <w:t xml:space="preserve">import javax.servlet.FilterConfig; </w:t>
      </w:r>
    </w:p>
    <w:p>
      <w:r w:rsidR="00C20E99">
        <w:t xml:space="preserve">import javax.servlet.ServletRequest; </w:t>
      </w:r>
    </w:p>
    <w:p>
      <w:r w:rsidR="00C20E99">
        <w:t xml:space="preserve">import javax.servlet.ServletResponse; </w:t>
      </w:r>
    </w:p>
    <w:p>
      <w:r w:rsidR="00C20E99">
        <w:t xml:space="preserve">import javax.servlet.FilterChain; </w:t>
      </w:r>
    </w:p>
    <w:p>
      <w:r w:rsidR="00C20E99">
        <w:t xml:space="preserve">import javax.servlet.ServletException; </w:t>
      </w:r>
    </w:p>
    <w:p>
      <w:r w:rsidR="00C20E99">
        <w:t xml:space="preserve">import javax.servlet.http.HttpServletRequest; </w:t>
      </w:r>
    </w:p>
    <w:p>
      <w:r w:rsidR="00C20E99">
        <w:t xml:space="preserve">import java.io.IOException; </w:t>
      </w:r>
    </w:p>
    <w:p>
      <w:r w:rsidR="00C20E99">
        <w:t xml:space="preserve">import java.util.Iterator; </w:t>
      </w:r>
    </w:p>
    <w:p>
      <w:r w:rsidR="00C20E99">
        <w:t xml:space="preserve">import java.util.Set; </w:t>
      </w:r>
    </w:p>
    <w:p>
      <w:r w:rsidR="00C20E99">
        <w:t xml:space="preserve">import java.util.HashSet; </w:t>
      </w:r>
    </w:p>
    <w:p>
      <w:r w:rsidR="00C20E99">
        <w:t xml:space="preserve">// </w:t>
      </w:r>
    </w:p>
    <w:p>
      <w:r w:rsidR="00C20E99">
        <w:t xml:space="preserve">import org.apache.commons.logging.Log; </w:t>
      </w:r>
    </w:p>
    <w:p>
      <w:r w:rsidR="00C20E99">
        <w:t xml:space="preserve">import org.apache.commons.logging.LogFactory; </w:t>
      </w:r>
    </w:p>
    <w:p/>
    <w:p>
      <w:r w:rsidR="00C20E99">
        <w:t xml:space="preserve">/** *//** </w:t>
      </w:r>
    </w:p>
    <w:p>
      <w:r w:rsidR="00C20E99">
        <w:t xml:space="preserve">* This Filter class handle the security of the application. </w:t>
      </w:r>
    </w:p>
    <w:p>
      <w:r w:rsidR="00C20E99">
        <w:t xml:space="preserve">* </w:t>
      </w:r>
    </w:p>
    <w:p>
      <w:r w:rsidR="00C20E99">
        <w:t xml:space="preserve">* It should be configured inside the web.xml. </w:t>
      </w:r>
    </w:p>
    <w:p>
      <w:r w:rsidR="00C20E99">
        <w:t xml:space="preserve">* </w:t>
      </w:r>
    </w:p>
    <w:p>
      <w:r w:rsidR="00C20E99">
        <w:t xml:space="preserve">* @author Derek Y. Shen </w:t>
      </w:r>
    </w:p>
    <w:p>
      <w:r w:rsidR="00C20E99">
        <w:t xml:space="preserve">*/ </w:t>
      </w:r>
    </w:p>
    <w:p>
      <w:r w:rsidR="00C20E99">
        <w:t xml:space="preserve">public class SecurityFilter implements Filter { </w:t>
      </w:r>
    </w:p>
    <w:p>
      <w:r w:rsidR="00C20E99">
        <w:t xml:space="preserve">//the login page uri </w:t>
      </w:r>
    </w:p>
    <w:p>
      <w:r w:rsidR="00C20E99">
        <w:t xml:space="preserve">private static final String LOGIN_PAGE_URI = "login.jsf"; </w:t>
      </w:r>
    </w:p>
    <w:p/>
    <w:p>
      <w:r w:rsidR="00C20E99">
        <w:t xml:space="preserve">//the logger object </w:t>
      </w:r>
    </w:p>
    <w:p>
      <w:r w:rsidR="00C20E99">
        <w:t xml:space="preserve">private Log logger = LogFactory.getLog(this.getClass()); </w:t>
      </w:r>
    </w:p>
    <w:p/>
    <w:p>
      <w:r w:rsidR="00C20E99">
        <w:t xml:space="preserve">//a set of restricted resources </w:t>
      </w:r>
    </w:p>
    <w:p>
      <w:r w:rsidR="00C20E99">
        <w:t xml:space="preserve">private Set restrictedResources; </w:t>
      </w:r>
    </w:p>
    <w:p/>
    <w:p>
      <w:r w:rsidR="00C20E99">
        <w:t xml:space="preserve">/** *//** </w:t>
      </w:r>
    </w:p>
    <w:p>
      <w:r w:rsidR="00C20E99">
        <w:t xml:space="preserve">* Initializes the Filter. </w:t>
      </w:r>
    </w:p>
    <w:p>
      <w:r w:rsidR="00C20E99">
        <w:t xml:space="preserve">*/ </w:t>
      </w:r>
    </w:p>
    <w:p>
      <w:r w:rsidR="00C20E99">
        <w:t xml:space="preserve">public void init(FilterConfig filterConfig) throws ServletException { </w:t>
      </w:r>
    </w:p>
    <w:p>
      <w:r w:rsidR="00C20E99">
        <w:t xml:space="preserve">this.restrictedResources = new HashSet(); </w:t>
      </w:r>
    </w:p>
    <w:p>
      <w:r w:rsidR="00C20E99">
        <w:t xml:space="preserve">this.restrictedResources.add("/createProduct.jsf"); </w:t>
      </w:r>
    </w:p>
    <w:p>
      <w:r w:rsidR="00C20E99">
        <w:t xml:space="preserve">this.restrictedResources.add("/editProduct.jsf"); </w:t>
      </w:r>
    </w:p>
    <w:p>
      <w:r w:rsidR="00C20E99">
        <w:t xml:space="preserve">this.restrictedResources.add("/productList.jsf"); </w:t>
      </w:r>
    </w:p>
    <w:p>
      <w:r w:rsidR="00C20E99">
        <w:t xml:space="preserve">} </w:t>
      </w:r>
    </w:p>
    <w:p/>
    <w:p>
      <w:r w:rsidR="00C20E99">
        <w:t xml:space="preserve">/** *//** </w:t>
      </w:r>
    </w:p>
    <w:p>
      <w:r w:rsidR="00C20E99">
        <w:t xml:space="preserve">* Standard doFilter object. </w:t>
      </w:r>
    </w:p>
    <w:p>
      <w:r w:rsidR="00C20E99">
        <w:t xml:space="preserve">*/ </w:t>
      </w:r>
    </w:p>
    <w:p>
      <w:r w:rsidR="00C20E99">
        <w:t xml:space="preserve">public void doFilter(ServletRequest req, ServletResponse res, FilterChain chain) </w:t>
      </w:r>
    </w:p>
    <w:p>
      <w:r w:rsidR="00C20E99">
        <w:t xml:space="preserve">throws IOException, ServletException { </w:t>
      </w:r>
    </w:p>
    <w:p>
      <w:r w:rsidR="00C20E99">
        <w:t xml:space="preserve">this.logger.debug("doFilter"); </w:t>
      </w:r>
    </w:p>
    <w:p/>
    <w:p>
      <w:r w:rsidR="00C20E99">
        <w:t xml:space="preserve">String contextPath = ((HttpServletRequest)req).getContextPath(); </w:t>
      </w:r>
    </w:p>
    <w:p>
      <w:r w:rsidR="00C20E99">
        <w:t xml:space="preserve">String requestUri = ((HttpServletRequest)req).getRequestURI(); </w:t>
      </w:r>
    </w:p>
    <w:p/>
    <w:p>
      <w:r w:rsidR="00C20E99">
        <w:t xml:space="preserve">this.logger.debug("contextPath = " + contextPath); </w:t>
      </w:r>
    </w:p>
    <w:p>
      <w:r w:rsidR="00C20E99">
        <w:t xml:space="preserve">this.logger.debug("requestUri = " + requestUri); </w:t>
      </w:r>
    </w:p>
    <w:p/>
    <w:p>
      <w:r w:rsidR="00C20E99">
        <w:t xml:space="preserve">if (this.contains(requestUri, contextPath) &amp;&amp; !this.authorize((HttpServletRequest)req)) { </w:t>
      </w:r>
    </w:p>
    <w:p>
      <w:r w:rsidR="00C20E99">
        <w:t xml:space="preserve">this.logger.debug("authorization failed"); </w:t>
      </w:r>
    </w:p>
    <w:p>
      <w:r w:rsidR="00C20E99">
        <w:t xml:space="preserve">((HttpServletRequest)req).getRequestDispatcher(LOGIN_PAGE_URI).forward(req, res); </w:t>
      </w:r>
    </w:p>
    <w:p>
      <w:r w:rsidR="00C20E99">
        <w:t xml:space="preserve">} </w:t>
      </w:r>
    </w:p>
    <w:p>
      <w:r w:rsidR="00C20E99">
        <w:t xml:space="preserve">else { </w:t>
      </w:r>
    </w:p>
    <w:p>
      <w:r w:rsidR="00C20E99">
        <w:t xml:space="preserve">this.logger.debug("authorization succeeded"); </w:t>
      </w:r>
    </w:p>
    <w:p>
      <w:r w:rsidR="00C20E99">
        <w:t xml:space="preserve">chain.doFilter(req, res); </w:t>
      </w:r>
    </w:p>
    <w:p>
      <w:r w:rsidR="00C20E99">
        <w:t xml:space="preserve">} </w:t>
      </w:r>
    </w:p>
    <w:p>
      <w:r w:rsidR="00C20E99">
        <w:t xml:space="preserve">} </w:t>
      </w:r>
    </w:p>
    <w:p/>
    <w:p>
      <w:r w:rsidR="00C20E99">
        <w:t xml:space="preserve">public void destroy() {} </w:t>
      </w:r>
    </w:p>
    <w:p/>
    <w:p>
      <w:r w:rsidR="00C20E99">
        <w:t xml:space="preserve">private boolean contains(String value, String contextPath) { </w:t>
      </w:r>
    </w:p>
    <w:p>
      <w:r w:rsidR="00C20E99">
        <w:t xml:space="preserve">Iterator ite = this.restrictedResources.iterator(); </w:t>
      </w:r>
    </w:p>
    <w:p/>
    <w:p>
      <w:r w:rsidR="00C20E99">
        <w:t xml:space="preserve">while (ite.hasNext()) { </w:t>
      </w:r>
    </w:p>
    <w:p>
      <w:r w:rsidR="00C20E99">
        <w:t xml:space="preserve">String restrictedResource = (String)ite.next(); </w:t>
      </w:r>
    </w:p>
    <w:p/>
    <w:p>
      <w:r w:rsidR="00C20E99">
        <w:t xml:space="preserve">if ((contextPath + restrictedResource).equalsIgnoreCase(value)) { </w:t>
      </w:r>
    </w:p>
    <w:p>
      <w:r w:rsidR="00C20E99">
        <w:t xml:space="preserve">return true; </w:t>
      </w:r>
    </w:p>
    <w:p>
      <w:r w:rsidR="00C20E99">
        <w:t xml:space="preserve">} </w:t>
      </w:r>
    </w:p>
    <w:p>
      <w:r w:rsidR="00C20E99">
        <w:t xml:space="preserve">} </w:t>
      </w:r>
    </w:p>
    <w:p/>
    <w:p>
      <w:r w:rsidR="00C20E99">
        <w:t xml:space="preserve">return false; </w:t>
      </w:r>
    </w:p>
    <w:p>
      <w:r w:rsidR="00C20E99">
        <w:t xml:space="preserve">} </w:t>
      </w:r>
    </w:p>
    <w:p/>
    <w:p>
      <w:r w:rsidR="00C20E99">
        <w:t xml:space="preserve">private boolean authorize(HttpServletRequest req) { </w:t>
      </w:r>
    </w:p>
    <w:p/>
    <w:p>
      <w:r w:rsidR="00C20E99">
        <w:t>//</w:t>
      </w:r>
      <w:r w:rsidR="00C20E99">
        <w:rPr>
          <w:rFonts w:cs="宋体" w:hint="eastAsia"/>
        </w:rPr>
        <w:t>处理用户登录</w:t>
      </w:r>
      <w:r w:rsidR="00C20E99">
        <w:t xml:space="preserve"> </w:t>
      </w:r>
    </w:p>
    <w:p>
      <w:r w:rsidR="00C20E99">
        <w:t xml:space="preserve">/**//* UserBean user = (UserBean)req.getSession().getAttribute(BeanNames.USER_BEAN); </w:t>
      </w:r>
    </w:p>
    <w:p/>
    <w:p>
      <w:r w:rsidR="00C20E99">
        <w:t xml:space="preserve">if (user != null &amp;&amp; user.getLoggedIn()) { </w:t>
      </w:r>
    </w:p>
    <w:p>
      <w:r w:rsidR="00C20E99">
        <w:t xml:space="preserve">//user logged in </w:t>
      </w:r>
    </w:p>
    <w:p>
      <w:r w:rsidR="00C20E99">
        <w:t xml:space="preserve">return true; </w:t>
      </w:r>
    </w:p>
    <w:p>
      <w:r w:rsidR="00C20E99">
        <w:t xml:space="preserve">} </w:t>
      </w:r>
    </w:p>
    <w:p>
      <w:r w:rsidR="00C20E99">
        <w:t xml:space="preserve">else { </w:t>
      </w:r>
    </w:p>
    <w:p>
      <w:r w:rsidR="00C20E99">
        <w:t xml:space="preserve">return false; </w:t>
      </w:r>
    </w:p>
    <w:p>
      <w:r w:rsidR="00C20E99">
        <w:t xml:space="preserve">}*/ </w:t>
      </w:r>
    </w:p>
    <w:p>
      <w:r w:rsidR="00C20E99">
        <w:t xml:space="preserve">} </w:t>
      </w:r>
    </w:p>
    <w:p>
      <w:r w:rsidR="00C20E99">
        <w:t xml:space="preserve">} </w:t>
      </w:r>
    </w:p>
    <w:p/>
    <w:p>
      <w:r w:rsidR="00C20E99">
        <w:rPr>
          <w:rFonts w:cs="宋体" w:hint="eastAsia"/>
        </w:rPr>
        <w:t>五</w:t>
      </w:r>
      <w:r w:rsidR="00C20E99">
        <w:t xml:space="preserve"> </w:t>
      </w:r>
      <w:r w:rsidR="00C20E99">
        <w:rPr>
          <w:rFonts w:cs="宋体" w:hint="eastAsia"/>
        </w:rPr>
        <w:t>利用</w:t>
      </w:r>
      <w:r w:rsidR="00C20E99">
        <w:t>Filter</w:t>
      </w:r>
      <w:r w:rsidR="00C20E99">
        <w:rPr>
          <w:rFonts w:cs="宋体" w:hint="eastAsia"/>
        </w:rPr>
        <w:t>限制用户浏览权限</w:t>
      </w:r>
      <w:r w:rsidR="00C20E99">
        <w:t xml:space="preserve"> </w:t>
      </w:r>
    </w:p>
    <w:p/>
    <w:p>
      <w:r w:rsidR="00C20E99">
        <w:rPr>
          <w:rFonts w:cs="宋体" w:hint="eastAsia"/>
        </w:rPr>
        <w:t>在一个系统中通常有多个权限的用户。不同权限用户的可以浏览不同的页面。使用</w:t>
      </w:r>
      <w:r w:rsidR="00C20E99">
        <w:t>Filter</w:t>
      </w:r>
      <w:r w:rsidR="00C20E99">
        <w:rPr>
          <w:rFonts w:cs="宋体" w:hint="eastAsia"/>
        </w:rPr>
        <w:t>进行判断不仅省下了代码量，而且如果要更改的话只需要在</w:t>
      </w:r>
      <w:r w:rsidR="00C20E99">
        <w:t>Filter</w:t>
      </w:r>
      <w:r w:rsidR="00C20E99">
        <w:rPr>
          <w:rFonts w:cs="宋体" w:hint="eastAsia"/>
        </w:rPr>
        <w:t>文件里动下就可以。</w:t>
      </w:r>
      <w:r w:rsidR="00C20E99">
        <w:t xml:space="preserve"> </w:t>
      </w:r>
    </w:p>
    <w:p>
      <w:r w:rsidR="00C20E99">
        <w:rPr>
          <w:rFonts w:cs="宋体" w:hint="eastAsia"/>
        </w:rPr>
        <w:t>以下是</w:t>
      </w:r>
      <w:r w:rsidR="00C20E99">
        <w:t>Filter</w:t>
      </w:r>
      <w:r w:rsidR="00C20E99">
        <w:rPr>
          <w:rFonts w:cs="宋体" w:hint="eastAsia"/>
        </w:rPr>
        <w:t>文件代码：</w:t>
      </w:r>
      <w:r w:rsidR="00C20E99">
        <w:t xml:space="preserve"> </w:t>
      </w:r>
    </w:p>
    <w:p/>
    <w:p>
      <w:r w:rsidR="00C20E99">
        <w:t xml:space="preserve">import java.io.IOException; </w:t>
      </w:r>
    </w:p>
    <w:p/>
    <w:p/>
    <w:p>
      <w:r w:rsidR="00C20E99">
        <w:t xml:space="preserve">import javax.servlet.Filter; </w:t>
      </w:r>
    </w:p>
    <w:p>
      <w:r w:rsidR="00C20E99">
        <w:t xml:space="preserve">import javax.servlet.FilterChain; </w:t>
      </w:r>
    </w:p>
    <w:p>
      <w:r w:rsidR="00C20E99">
        <w:t xml:space="preserve">import javax.servlet.FilterConfig; </w:t>
      </w:r>
    </w:p>
    <w:p>
      <w:r w:rsidR="00C20E99">
        <w:t xml:space="preserve">import javax.servlet.ServletException; </w:t>
      </w:r>
    </w:p>
    <w:p>
      <w:r w:rsidR="00C20E99">
        <w:t xml:space="preserve">import javax.servlet.ServletRequest; </w:t>
      </w:r>
    </w:p>
    <w:p>
      <w:r w:rsidR="00C20E99">
        <w:t xml:space="preserve">import javax.servlet.ServletResponse; </w:t>
      </w:r>
    </w:p>
    <w:p>
      <w:r w:rsidR="00C20E99">
        <w:t xml:space="preserve">import javax.servlet.http.HttpServletRequest; </w:t>
      </w:r>
    </w:p>
    <w:p/>
    <w:p>
      <w:r w:rsidR="00C20E99">
        <w:t xml:space="preserve">public class RightFilter implements Filter { </w:t>
      </w:r>
    </w:p>
    <w:p/>
    <w:p>
      <w:r w:rsidR="00C20E99">
        <w:t xml:space="preserve">public void destroy() { </w:t>
      </w:r>
    </w:p>
    <w:p/>
    <w:p>
      <w:r w:rsidR="00C20E99">
        <w:t xml:space="preserve">} </w:t>
      </w:r>
    </w:p>
    <w:p/>
    <w:p>
      <w:r w:rsidR="00C20E99">
        <w:t xml:space="preserve">public void doFilter(ServletRequest sreq, ServletResponse sres, FilterChain arg2) throws IOException, ServletException { </w:t>
      </w:r>
    </w:p>
    <w:p>
      <w:r w:rsidR="00C20E99">
        <w:t xml:space="preserve">// </w:t>
      </w:r>
      <w:r w:rsidR="00C20E99">
        <w:rPr>
          <w:rFonts w:cs="宋体" w:hint="eastAsia"/>
        </w:rPr>
        <w:t>获取</w:t>
      </w:r>
      <w:r w:rsidR="00C20E99">
        <w:t>uri</w:t>
      </w:r>
      <w:r w:rsidR="00C20E99">
        <w:rPr>
          <w:rFonts w:cs="宋体" w:hint="eastAsia"/>
        </w:rPr>
        <w:t>地址</w:t>
      </w:r>
      <w:r w:rsidR="00C20E99">
        <w:t xml:space="preserve"> </w:t>
      </w:r>
    </w:p>
    <w:p>
      <w:r w:rsidR="00C20E99">
        <w:t xml:space="preserve">HttpServletRequest request=(HttpServletRequest)sreq; </w:t>
      </w:r>
    </w:p>
    <w:p>
      <w:r w:rsidR="00C20E99">
        <w:t xml:space="preserve">String uri = request.getRequestURI(); </w:t>
      </w:r>
    </w:p>
    <w:p>
      <w:r w:rsidR="00C20E99">
        <w:t xml:space="preserve">String ctx=request.getContextPath(); </w:t>
      </w:r>
    </w:p>
    <w:p>
      <w:r w:rsidR="00C20E99">
        <w:t xml:space="preserve">uri = uri.substring(ctx.length()); </w:t>
      </w:r>
    </w:p>
    <w:p>
      <w:r w:rsidR="00C20E99">
        <w:t>//</w:t>
      </w:r>
      <w:r w:rsidR="00C20E99">
        <w:rPr>
          <w:rFonts w:cs="宋体" w:hint="eastAsia"/>
        </w:rPr>
        <w:t>判断</w:t>
      </w:r>
      <w:r w:rsidR="00C20E99">
        <w:t>admin</w:t>
      </w:r>
      <w:r w:rsidR="00C20E99">
        <w:rPr>
          <w:rFonts w:cs="宋体" w:hint="eastAsia"/>
        </w:rPr>
        <w:t>级别网页的浏览权限</w:t>
      </w:r>
      <w:r w:rsidR="00C20E99">
        <w:t xml:space="preserve"> </w:t>
      </w:r>
    </w:p>
    <w:p>
      <w:r w:rsidR="00C20E99">
        <w:t xml:space="preserve">if(uri.startsWith("/admin")) { </w:t>
      </w:r>
    </w:p>
    <w:p>
      <w:r w:rsidR="00C20E99">
        <w:t xml:space="preserve">if(request.getSession().getAttribute("admin")==null) { </w:t>
      </w:r>
    </w:p>
    <w:p>
      <w:r w:rsidR="00C20E99">
        <w:t>request.setAttribute("message","</w:t>
      </w:r>
      <w:r w:rsidR="00C20E99">
        <w:rPr>
          <w:rFonts w:cs="宋体" w:hint="eastAsia"/>
        </w:rPr>
        <w:t>您没有这个权限</w:t>
      </w:r>
      <w:r w:rsidR="00C20E99">
        <w:t xml:space="preserve">"); </w:t>
      </w:r>
    </w:p>
    <w:p>
      <w:r w:rsidR="00C20E99">
        <w:t xml:space="preserve">request.getRequestDispatcher("/login.jsp").forward(sreq,sres); </w:t>
      </w:r>
    </w:p>
    <w:p>
      <w:r w:rsidR="00C20E99">
        <w:t xml:space="preserve">return; </w:t>
      </w:r>
    </w:p>
    <w:p>
      <w:r w:rsidR="00C20E99">
        <w:t xml:space="preserve">} </w:t>
      </w:r>
    </w:p>
    <w:p>
      <w:r w:rsidR="00C20E99">
        <w:t xml:space="preserve">} </w:t>
      </w:r>
    </w:p>
    <w:p>
      <w:r w:rsidR="00C20E99">
        <w:t>//</w:t>
      </w:r>
      <w:r w:rsidR="00C20E99">
        <w:rPr>
          <w:rFonts w:cs="宋体" w:hint="eastAsia"/>
        </w:rPr>
        <w:t>判断</w:t>
      </w:r>
      <w:r w:rsidR="00C20E99">
        <w:t>manage</w:t>
      </w:r>
      <w:r w:rsidR="00C20E99">
        <w:rPr>
          <w:rFonts w:cs="宋体" w:hint="eastAsia"/>
        </w:rPr>
        <w:t>级别网页的浏览权限</w:t>
      </w:r>
      <w:r w:rsidR="00C20E99">
        <w:t xml:space="preserve"> </w:t>
      </w:r>
    </w:p>
    <w:p>
      <w:r w:rsidR="00C20E99">
        <w:t xml:space="preserve">if(uri.startsWith("/manage")) { </w:t>
      </w:r>
    </w:p>
    <w:p>
      <w:r w:rsidR="00C20E99">
        <w:t>//</w:t>
      </w:r>
      <w:r w:rsidR="00C20E99">
        <w:rPr>
          <w:rFonts w:cs="宋体" w:hint="eastAsia"/>
        </w:rPr>
        <w:t>这里省去</w:t>
      </w:r>
      <w:r w:rsidR="00C20E99">
        <w:t xml:space="preserve"> </w:t>
      </w:r>
    </w:p>
    <w:p>
      <w:r w:rsidR="00C20E99">
        <w:t xml:space="preserve">} </w:t>
      </w:r>
    </w:p>
    <w:p>
      <w:r w:rsidR="00C20E99">
        <w:t xml:space="preserve">} </w:t>
      </w:r>
    </w:p>
    <w:p>
      <w:r w:rsidR="00C20E99">
        <w:t>//</w:t>
      </w:r>
      <w:r w:rsidR="00C20E99">
        <w:rPr>
          <w:rFonts w:cs="宋体" w:hint="eastAsia"/>
        </w:rPr>
        <w:t>下面还可以添加其他的用户权限，省去。</w:t>
      </w:r>
      <w:r w:rsidR="00C20E99">
        <w:t xml:space="preserve"> </w:t>
      </w:r>
    </w:p>
    <w:p/>
    <w:p>
      <w:r w:rsidR="00C20E99">
        <w:t xml:space="preserve">} </w:t>
      </w:r>
    </w:p>
    <w:p/>
    <w:p>
      <w:r w:rsidR="00C20E99">
        <w:t xml:space="preserve">public void init(FilterConfig arg0) throws ServletException { </w:t>
      </w:r>
    </w:p>
    <w:p/>
    <w:p>
      <w:r w:rsidR="00C20E99">
        <w:t xml:space="preserve">} </w:t>
      </w:r>
    </w:p>
    <w:p/>
    <w:p>
      <w:r w:rsidR="00C20E99">
        <w:t xml:space="preserve">} </w:t>
      </w:r>
    </w:p>
    <w:p/>
    <w:p>
      <w:r w:rsidR="00C20E99">
        <w:t xml:space="preserve">&lt;!-- </w:t>
      </w:r>
      <w:r w:rsidR="00C20E99">
        <w:rPr>
          <w:rFonts w:cs="宋体" w:hint="eastAsia"/>
        </w:rPr>
        <w:t>判断页面的访问权限</w:t>
      </w:r>
      <w:r w:rsidR="00C20E99">
        <w:t xml:space="preserve"> --&gt; </w:t>
      </w:r>
    </w:p>
    <w:p>
      <w:r w:rsidR="00C20E99">
        <w:t xml:space="preserve">&lt;filter&gt; </w:t>
      </w:r>
    </w:p>
    <w:p>
      <w:r w:rsidR="00C20E99">
        <w:t xml:space="preserve">&lt;filter-name&gt;RightFilter&lt;/filter-name&gt; </w:t>
      </w:r>
    </w:p>
    <w:p>
      <w:r w:rsidR="00C20E99">
        <w:t xml:space="preserve">&lt;filter-class&gt;cn.itkui.filter.RightFilter&lt;/filter-class&gt; </w:t>
      </w:r>
    </w:p>
    <w:p>
      <w:r w:rsidR="00C20E99">
        <w:t xml:space="preserve">&lt;/filter&gt; </w:t>
      </w:r>
    </w:p>
    <w:p>
      <w:r w:rsidR="00C20E99">
        <w:t xml:space="preserve">&lt;filter-mapping&gt; </w:t>
      </w:r>
    </w:p>
    <w:p>
      <w:r w:rsidR="00C20E99">
        <w:t xml:space="preserve">&lt;filter-name&gt;RightFilter&lt;/filter-name&gt; </w:t>
      </w:r>
    </w:p>
    <w:p>
      <w:r w:rsidR="00C20E99">
        <w:t xml:space="preserve">&lt;url-pattern&gt;/admin/**//*&lt;/url-pattern&gt; </w:t>
      </w:r>
    </w:p>
    <w:p>
      <w:r w:rsidR="00C20E99">
        <w:t xml:space="preserve">&lt;/filter-mapping&gt; </w:t>
      </w:r>
    </w:p>
    <w:p>
      <w:r w:rsidR="00C20E99">
        <w:t xml:space="preserve">&lt;filter-mapping&gt; </w:t>
      </w:r>
    </w:p>
    <w:p>
      <w:r w:rsidR="00C20E99">
        <w:t xml:space="preserve">&lt;filter-name&gt;RightFilter&lt;/filter-name&gt; </w:t>
      </w:r>
    </w:p>
    <w:p>
      <w:r w:rsidR="00C20E99">
        <w:t xml:space="preserve">&lt;url-pattern&gt;/manage/*&lt;/url-pattern&gt; </w:t>
      </w:r>
    </w:p>
    <w:p>
      <w:r w:rsidR="00C20E99">
        <w:t xml:space="preserve">&lt;/filter-mapping&gt; </w:t>
      </w:r>
    </w:p>
    <w:p/>
    <w:p>
      <w:r w:rsidR="00C20E99">
        <w:rPr>
          <w:rFonts w:cs="宋体" w:hint="eastAsia"/>
        </w:rPr>
        <w:t>在</w:t>
      </w:r>
      <w:r w:rsidR="00C20E99">
        <w:t>web.xml</w:t>
      </w:r>
      <w:r w:rsidR="00C20E99">
        <w:rPr>
          <w:rFonts w:cs="宋体" w:hint="eastAsia"/>
        </w:rPr>
        <w:t>中加入</w:t>
      </w:r>
      <w:r w:rsidR="00C20E99">
        <w:t>Filter</w:t>
      </w:r>
      <w:r w:rsidR="00C20E99">
        <w:rPr>
          <w:rFonts w:cs="宋体" w:hint="eastAsia"/>
        </w:rPr>
        <w:t>的配置，如下：</w:t>
      </w:r>
      <w:r w:rsidR="00C20E99">
        <w:t xml:space="preserve"> </w:t>
      </w:r>
    </w:p>
    <w:p>
      <w:r w:rsidR="00C20E99">
        <w:t xml:space="preserve">&lt;filter&gt; </w:t>
      </w:r>
    </w:p>
    <w:p/>
    <w:p>
      <w:r w:rsidR="00C20E99">
        <w:t xml:space="preserve">&lt;filter-name&gt;EncodingAndCacheflush&lt;/filter-name&gt; </w:t>
      </w:r>
    </w:p>
    <w:p>
      <w:r w:rsidR="00C20E99">
        <w:t xml:space="preserve">&lt;filter-class&gt;EncodingAndCacheflush&lt;/filter-class&gt; </w:t>
      </w:r>
    </w:p>
    <w:p>
      <w:r w:rsidR="00C20E99">
        <w:t xml:space="preserve">&lt;init-param&gt; </w:t>
      </w:r>
    </w:p>
    <w:p>
      <w:r w:rsidR="00C20E99">
        <w:t xml:space="preserve">&lt;param-name&gt;encoding&lt;/param-name&gt; </w:t>
      </w:r>
    </w:p>
    <w:p>
      <w:r w:rsidR="00C20E99">
        <w:t xml:space="preserve">&lt;param-value&gt;UTF-8&lt;/param-value&gt; </w:t>
      </w:r>
    </w:p>
    <w:p>
      <w:r w:rsidR="00C20E99">
        <w:t xml:space="preserve">&lt;/init-param&gt; </w:t>
      </w:r>
    </w:p>
    <w:p>
      <w:r w:rsidR="00C20E99">
        <w:t xml:space="preserve">&lt;/filter&gt; </w:t>
      </w:r>
    </w:p>
    <w:p>
      <w:r w:rsidR="00C20E99">
        <w:t xml:space="preserve">&lt;filter-mapping&gt; </w:t>
      </w:r>
    </w:p>
    <w:p>
      <w:r w:rsidR="00C20E99">
        <w:t xml:space="preserve">&lt;filter-name&gt;EncodingAndCacheflush&lt;/filter-name&gt; </w:t>
      </w:r>
    </w:p>
    <w:p>
      <w:r w:rsidR="00C20E99">
        <w:t xml:space="preserve">&lt;url-pattern&gt;/*&lt;/url-pattern&gt; </w:t>
      </w:r>
    </w:p>
    <w:p>
      <w:r w:rsidR="00C20E99">
        <w:t xml:space="preserve">&lt;/filter-mapping&gt; </w:t>
      </w:r>
    </w:p>
    <w:p/>
    <w:p>
      <w:r w:rsidR="00C20E99">
        <w:rPr>
          <w:rFonts w:cs="宋体" w:hint="eastAsia"/>
        </w:rPr>
        <w:t>要传递参数的时候最好使用</w:t>
      </w:r>
      <w:r w:rsidR="00C20E99">
        <w:t>form</w:t>
      </w:r>
      <w:r w:rsidR="00C20E99">
        <w:rPr>
          <w:rFonts w:cs="宋体" w:hint="eastAsia"/>
        </w:rPr>
        <w:t>进行传参，如果使用链接的话当中文字符的时候过滤器转码是不会起作用的，还有就是页面上</w:t>
      </w:r>
      <w:r w:rsidR="00C20E99">
        <w:t xml:space="preserve"> </w:t>
      </w:r>
    </w:p>
    <w:p/>
    <w:p>
      <w:pPr>
        <w:rPr>
          <w:rFonts w:cs="Times New Roman"/>
        </w:rPr>
      </w:pPr>
      <w:r w:rsidR="00C20E99">
        <w:t>form</w:t>
      </w:r>
      <w:r w:rsidR="00C20E99">
        <w:rPr>
          <w:rFonts w:cs="宋体" w:hint="eastAsia"/>
        </w:rPr>
        <w:t>的</w:t>
      </w:r>
      <w:r w:rsidR="00C20E99">
        <w:t>method</w:t>
      </w:r>
      <w:r w:rsidR="00C20E99">
        <w:rPr>
          <w:rFonts w:cs="宋体" w:hint="eastAsia"/>
        </w:rPr>
        <w:t>也要设置为</w:t>
      </w:r>
      <w:r w:rsidR="00C20E99">
        <w:t>post</w:t>
      </w:r>
      <w:r w:rsidR="00C20E99">
        <w:rPr>
          <w:rFonts w:cs="宋体" w:hint="eastAsia"/>
        </w:rPr>
        <w:t>，不然过滤器也起不了作用。</w:t>
      </w:r>
    </w:p>
    <w:sectPr w:rsidR="00C20E99" w:rsidSect="00A3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rPr>
          <w:rFonts w:cs="Times New Roman"/>
        </w:rPr>
      </w:pPr>
      <w:r w:rsidR="00C20E99">
        <w:rPr>
          <w:rFonts w:cs="Times New Roman"/>
        </w:rPr>
        <w:separator/>
      </w:r>
    </w:p>
  </w:endnote>
  <w:endnote w:type="continuationSeparator" w:id="1">
    <w:p>
      <w:pPr>
        <w:rPr>
          <w:rFonts w:cs="Times New Roman"/>
        </w:rPr>
      </w:pPr>
      <w:r w:rsidR="00C20E99"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rPr>
          <w:rFonts w:cs="Times New Roman"/>
        </w:rPr>
      </w:pPr>
      <w:r w:rsidR="00C20E99">
        <w:rPr>
          <w:rFonts w:cs="Times New Roman"/>
        </w:rPr>
        <w:separator/>
      </w:r>
    </w:p>
  </w:footnote>
  <w:footnote w:type="continuationSeparator" w:id="1">
    <w:p>
      <w:pPr>
        <w:rPr>
          <w:rFonts w:cs="Times New Roman"/>
        </w:rPr>
      </w:pPr>
      <w:r w:rsidR="00C20E99"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AltKinsokuLineBreakRules/>
    <w:doNotSuppressIndentation/>
    <w:doNotAutofitConstrainedTables/>
    <w:autofitToFirstFixedWidthCell/>
    <w:displayHangulFixedWidth/>
    <w:splitPgBreakAndParaMark/>
  </w:compat>
  <w:rsids>
    <w:rsidRoot w:val="001236FD"/>
    <w:rsid w:val="001236FD"/>
    <w:rsid w:val="002F147C"/>
    <w:rsid w:val="003C47A8"/>
    <w:rsid w:val="00407C84"/>
    <w:rsid w:val="00407E4F"/>
    <w:rsid w:val="00514E7E"/>
    <w:rsid w:val="006472B7"/>
    <w:rsid w:val="006C0343"/>
    <w:rsid w:val="008E34E0"/>
    <w:rsid w:val="00A3059B"/>
    <w:rsid w:val="00C20E99"/>
    <w:rsid w:val="00C42403"/>
    <w:rsid w:val="00DC1ECA"/>
    <w:rsid w:val="00ED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6">
    <w:lsdException w:name="Normal" w:locked="on" w:semiHidden="off" w:uiPriority="0" w:unhideWhenUsed="off" w:qFormat="on"/>
    <w:lsdException w:name="heading 1" w:locked="on" w:semiHidden="off" w:uiPriority="0" w:unhideWhenUsed="off" w:qFormat="on"/>
    <w:lsdException w:name="heading 2" w:locked="on" w:semiHidden="off" w:uiPriority="0" w:unhideWhenUsed="off" w:qFormat="on"/>
    <w:lsdException w:name="heading 3" w:locked="on" w:uiPriority="0" w:qFormat="on"/>
    <w:lsdException w:name="heading 4" w:locked="on" w:uiPriority="0" w:qFormat="on"/>
    <w:lsdException w:name="heading 5" w:locked="on" w:uiPriority="0" w:qFormat="on"/>
    <w:lsdException w:name="heading 6" w:locked="on" w:uiPriority="0" w:qFormat="on"/>
    <w:lsdException w:name="heading 7" w:locked="on" w:uiPriority="0" w:qFormat="on"/>
    <w:lsdException w:name="heading 8" w:locked="on" w:uiPriority="0" w:qFormat="on"/>
    <w:lsdException w:name="heading 9" w:locked="on" w:uiPriority="0" w:qFormat="on"/>
    <w:lsdException w:name="toc 1" w:locked="on" w:semiHidden="off" w:uiPriority="0" w:unhideWhenUsed="off"/>
    <w:lsdException w:name="toc 2" w:locked="on" w:semiHidden="off" w:uiPriority="0" w:unhideWhenUsed="off"/>
    <w:lsdException w:name="toc 3" w:locked="on" w:semiHidden="off" w:uiPriority="0" w:unhideWhenUsed="off"/>
    <w:lsdException w:name="toc 4" w:locked="on" w:semiHidden="off" w:uiPriority="0" w:unhideWhenUsed="off"/>
    <w:lsdException w:name="toc 5" w:locked="on" w:semiHidden="off" w:uiPriority="0" w:unhideWhenUsed="off"/>
    <w:lsdException w:name="toc 6" w:locked="on" w:semiHidden="off" w:uiPriority="0" w:unhideWhenUsed="off"/>
    <w:lsdException w:name="toc 7" w:locked="on" w:semiHidden="off" w:uiPriority="0" w:unhideWhenUsed="off"/>
    <w:lsdException w:name="toc 8" w:locked="on" w:semiHidden="off" w:uiPriority="0" w:unhideWhenUsed="off"/>
    <w:lsdException w:name="toc 9" w:locked="on" w:semiHidden="off" w:uiPriority="0" w:unhideWhenUsed="off"/>
    <w:lsdException w:name="caption" w:locked="on" w:uiPriority="0" w:qFormat="on"/>
    <w:lsdException w:name="Title" w:locked="on" w:semiHidden="off" w:uiPriority="0" w:unhideWhenUsed="off" w:qFormat="on"/>
    <w:lsdException w:name="Default Paragraph Font" w:locked="on" w:semiHidden="off" w:uiPriority="0" w:unhideWhenUsed="off"/>
    <w:lsdException w:name="Subtitle" w:locked="on" w:semiHidden="off" w:uiPriority="0" w:unhideWhenUsed="off" w:qFormat="on"/>
    <w:lsdException w:name="Strong" w:locked="on" w:semiHidden="off" w:uiPriority="0" w:unhideWhenUsed="off" w:qFormat="on"/>
    <w:lsdException w:name="Emphasis" w:locked="on" w:semiHidden="off" w:uiPriority="0" w:unhideWhenUsed="off" w:qFormat="on"/>
    <w:lsdException w:name="Table Grid" w:locked="on" w:semiHidden="off" w:uiPriority="0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A3059B"/>
    <w:pPr>
      <w:widowControl w:val="0"/>
      <w:jc w:val="both"/>
    </w:pPr>
    <w:rPr>
      <w:rFonts w:cs="Calibri"/>
      <w:szCs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343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C0343"/>
    <w:rPr>
      <w:rFonts w:ascii="Cambria" w:eastAsia="宋体" w:hAnsi="Cambria" w:cs="Cambr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DC1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1EC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1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1ECA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3C47A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6046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10</Pages>
  <Words>1668</Words>
  <Characters>9514</Characters>
  <Application>Microsoft Office Outlook</Application>
  <DocSecurity>0</DocSecurity>
  <Lines>0</Lines>
  <Paragraphs>0</Paragraphs>
  <ScaleCrop>false</ScaleCrop>
  <Company>Mircosoft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QinJian</dc:creator>
  <cp:keywords/>
  <dc:description/>
  <cp:lastModifiedBy>User</cp:lastModifiedBy>
  <cp:revision>6</cp:revision>
  <dcterms:created xsi:type="dcterms:W3CDTF">2009-04-14T00:53:00Z</dcterms:created>
  <dcterms:modified xsi:type="dcterms:W3CDTF">2010-12-23T06:29:00Z</dcterms:modified>
</cp:coreProperties>
</file>